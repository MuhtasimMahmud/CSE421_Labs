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D7A8" w14:textId="77777777" w:rsidR="004D36D7" w:rsidRPr="00FD4A68" w:rsidRDefault="005C2D64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6F03CA89" w:rsidR="002E0346" w:rsidRPr="00543BFD" w:rsidRDefault="00543BFD" w:rsidP="005939AB">
            <w:pPr>
              <w:pStyle w:val="ConfigWindow"/>
              <w:rPr>
                <w:color w:val="000000" w:themeColor="text1"/>
                <w:sz w:val="28"/>
                <w:szCs w:val="28"/>
              </w:rPr>
            </w:pPr>
            <w:bookmarkStart w:id="0" w:name="_Hlk99566279"/>
            <w:r w:rsidRPr="00543BFD">
              <w:rPr>
                <w:color w:val="auto"/>
                <w:sz w:val="28"/>
                <w:szCs w:val="28"/>
              </w:rPr>
              <w:t>10.10.1.98</w:t>
            </w:r>
            <w:bookmarkEnd w:id="0"/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6EC15693" w:rsidR="002E0346" w:rsidRPr="00543BFD" w:rsidRDefault="00543BFD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543BFD">
              <w:rPr>
                <w:color w:val="auto"/>
                <w:sz w:val="28"/>
                <w:szCs w:val="28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7C8A2306" w:rsidR="002E0346" w:rsidRPr="00543BFD" w:rsidRDefault="00543BFD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543BFD">
              <w:rPr>
                <w:color w:val="auto"/>
                <w:sz w:val="28"/>
                <w:szCs w:val="28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697D80C6" w:rsidR="002E0346" w:rsidRPr="00543BFD" w:rsidRDefault="00376AC4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 </w:t>
            </w:r>
            <w:r w:rsidRPr="00376AC4">
              <w:rPr>
                <w:color w:val="auto"/>
                <w:sz w:val="28"/>
                <w:szCs w:val="28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348360E4" w:rsidR="002E0346" w:rsidRPr="00543BFD" w:rsidRDefault="00376AC4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376AC4">
              <w:rPr>
                <w:color w:val="auto"/>
                <w:sz w:val="28"/>
                <w:szCs w:val="28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4F7D8821" w:rsidR="002E0346" w:rsidRPr="00543BFD" w:rsidRDefault="00543BFD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543BFD">
              <w:rPr>
                <w:color w:val="auto"/>
                <w:sz w:val="28"/>
                <w:szCs w:val="28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31481701" w:rsidR="002E0346" w:rsidRPr="00543BFD" w:rsidRDefault="00543BFD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543BFD">
              <w:rPr>
                <w:color w:val="auto"/>
                <w:sz w:val="28"/>
                <w:szCs w:val="28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1F1210DB" w:rsidR="002E0346" w:rsidRPr="00543BFD" w:rsidRDefault="00543BFD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543BFD">
              <w:rPr>
                <w:color w:val="auto"/>
                <w:sz w:val="28"/>
                <w:szCs w:val="28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F19C81A" w:rsidR="002E0346" w:rsidRPr="00543BFD" w:rsidRDefault="00376AC4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376AC4">
              <w:rPr>
                <w:color w:val="auto"/>
                <w:sz w:val="28"/>
                <w:szCs w:val="28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01F933E1" w:rsidR="002E0346" w:rsidRPr="00543BFD" w:rsidRDefault="00376AC4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bookmarkStart w:id="1" w:name="_Hlk99568087"/>
            <w:r w:rsidRPr="00376AC4">
              <w:rPr>
                <w:color w:val="auto"/>
                <w:sz w:val="28"/>
                <w:szCs w:val="28"/>
              </w:rPr>
              <w:t>FE80::2</w:t>
            </w:r>
            <w:bookmarkEnd w:id="1"/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76E2D5D9" w:rsidR="0093296A" w:rsidRDefault="0041517D" w:rsidP="0093296A">
      <w:pPr>
        <w:pStyle w:val="AnswerLineL50"/>
      </w:pPr>
      <w:r w:rsidRPr="0041517D">
        <w:rPr>
          <w:color w:val="auto"/>
        </w:rPr>
        <w:t>10.10.1.97</w:t>
      </w:r>
      <w:r w:rsidR="0093296A" w:rsidRPr="0041517D">
        <w:rPr>
          <w:color w:val="auto"/>
        </w:rPr>
        <w:t xml:space="preserve"> </w:t>
      </w:r>
      <w:r w:rsidR="0093296A">
        <w:t>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4C3F9F51" w:rsidR="0093296A" w:rsidRDefault="0041517D" w:rsidP="0093296A">
      <w:pPr>
        <w:pStyle w:val="AnswerLineL50"/>
      </w:pPr>
      <w:r w:rsidRPr="00543BFD">
        <w:rPr>
          <w:color w:val="auto"/>
          <w:sz w:val="28"/>
          <w:szCs w:val="28"/>
        </w:rPr>
        <w:t>10.10.1.</w:t>
      </w:r>
      <w:r w:rsidR="008420F1">
        <w:rPr>
          <w:color w:val="auto"/>
          <w:sz w:val="28"/>
          <w:szCs w:val="28"/>
        </w:rPr>
        <w:t>17</w:t>
      </w:r>
      <w:r w:rsidR="0093296A">
        <w:t>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2EA8B8D9" w:rsidR="0093296A" w:rsidRDefault="00ED3EAE" w:rsidP="0093296A">
      <w:pPr>
        <w:pStyle w:val="AnswerLineL50"/>
      </w:pPr>
      <w:r w:rsidRPr="00ED3EAE">
        <w:rPr>
          <w:color w:val="auto"/>
        </w:rPr>
        <w:t>10.10.1.6</w:t>
      </w:r>
      <w:r w:rsidR="0093296A" w:rsidRPr="00ED3EAE">
        <w:rPr>
          <w:color w:val="auto"/>
        </w:rPr>
        <w:t xml:space="preserve"> </w:t>
      </w:r>
      <w:r w:rsidR="0093296A">
        <w:t>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66147759" w:rsidR="0093296A" w:rsidRDefault="0093296A" w:rsidP="0093296A">
      <w:pPr>
        <w:pStyle w:val="BodyTextL50"/>
      </w:pPr>
      <w:r>
        <w:t>Type your answers here.</w:t>
      </w:r>
    </w:p>
    <w:p w14:paraId="3A3372E4" w14:textId="2BE8B0CD" w:rsidR="00D11540" w:rsidRPr="004563F8" w:rsidRDefault="00D11540" w:rsidP="0093296A">
      <w:pPr>
        <w:pStyle w:val="BodyTextL50"/>
        <w:rPr>
          <w:b/>
          <w:bCs/>
        </w:rPr>
      </w:pPr>
      <w:r w:rsidRPr="004563F8">
        <w:rPr>
          <w:b/>
          <w:bCs/>
        </w:rPr>
        <w:t>10.10.1.4/30 , 10.10.1.6/32</w:t>
      </w:r>
    </w:p>
    <w:p w14:paraId="18D36B3D" w14:textId="77777777" w:rsidR="00D11540" w:rsidRDefault="00D11540" w:rsidP="0093296A">
      <w:pPr>
        <w:pStyle w:val="BodyTextL50"/>
      </w:pP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5CE2208C" w:rsidR="0093296A" w:rsidRPr="00D11540" w:rsidRDefault="00D11540" w:rsidP="0093296A">
      <w:pPr>
        <w:pStyle w:val="AnswerLineL50"/>
        <w:rPr>
          <w:color w:val="auto"/>
        </w:rPr>
      </w:pPr>
      <w:r w:rsidRPr="00D11540">
        <w:rPr>
          <w:color w:val="auto"/>
        </w:rPr>
        <w:t>10.10.1.10</w:t>
      </w:r>
      <w:r>
        <w:rPr>
          <w:color w:val="auto"/>
        </w:rPr>
        <w:t xml:space="preserve"> ,</w:t>
      </w:r>
      <w:r w:rsidRPr="00D11540">
        <w:t xml:space="preserve"> </w:t>
      </w:r>
      <w:r w:rsidRPr="00D11540">
        <w:rPr>
          <w:color w:val="auto"/>
        </w:rPr>
        <w:t>10.10.1.8/30</w:t>
      </w:r>
      <w:r>
        <w:rPr>
          <w:color w:val="auto"/>
        </w:rPr>
        <w:t xml:space="preserve">, </w:t>
      </w:r>
      <w:r w:rsidRPr="00D11540">
        <w:rPr>
          <w:color w:val="auto"/>
        </w:rPr>
        <w:t>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</w:t>
      </w:r>
      <w:r w:rsidR="0093296A">
        <w:t>nd and record your addresses.</w:t>
      </w:r>
    </w:p>
    <w:p w14:paraId="412D0403" w14:textId="7C8C5CDD" w:rsidR="0093296A" w:rsidRPr="004563F8" w:rsidRDefault="004563F8" w:rsidP="0093296A">
      <w:pPr>
        <w:pStyle w:val="AnswerLineL50"/>
        <w:rPr>
          <w:color w:val="auto"/>
        </w:rPr>
      </w:pPr>
      <w:r w:rsidRPr="004563F8">
        <w:rPr>
          <w:color w:val="auto"/>
        </w:rPr>
        <w:t>10.10.1.2</w:t>
      </w:r>
      <w:r>
        <w:rPr>
          <w:color w:val="auto"/>
        </w:rPr>
        <w:t xml:space="preserve">, </w:t>
      </w:r>
      <w:r w:rsidRPr="004563F8">
        <w:rPr>
          <w:color w:val="auto"/>
        </w:rPr>
        <w:t>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lastRenderedPageBreak/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2FD38F49" w:rsidR="00290231" w:rsidRDefault="00E31A44" w:rsidP="00290231">
      <w:pPr>
        <w:pStyle w:val="BodyTextL50"/>
        <w:spacing w:before="0"/>
      </w:pPr>
      <w:r>
        <w:t>What is the error?</w:t>
      </w:r>
    </w:p>
    <w:p w14:paraId="622CA6E1" w14:textId="6F43D3A2" w:rsidR="004563F8" w:rsidRPr="004563F8" w:rsidRDefault="00CC2F7B" w:rsidP="00524802">
      <w:pPr>
        <w:pStyle w:val="BodyTextL50"/>
        <w:numPr>
          <w:ilvl w:val="0"/>
          <w:numId w:val="14"/>
        </w:numPr>
        <w:spacing w:before="0"/>
        <w:rPr>
          <w:b/>
          <w:bCs/>
        </w:rPr>
      </w:pPr>
      <w:bookmarkStart w:id="2" w:name="_GoBack"/>
      <w:bookmarkEnd w:id="2"/>
      <w:r>
        <w:rPr>
          <w:b/>
          <w:bCs/>
          <w:color w:val="000000" w:themeColor="text1"/>
        </w:rPr>
        <w:t xml:space="preserve">We found that Router 02’s Serial0/0/0 should be </w:t>
      </w:r>
      <w:r>
        <w:rPr>
          <w:b/>
          <w:bCs/>
        </w:rPr>
        <w:t>10.10.1.5</w:t>
      </w:r>
      <w:r>
        <w:rPr>
          <w:b/>
          <w:bCs/>
          <w:color w:val="000000" w:themeColor="text1"/>
        </w:rPr>
        <w:t xml:space="preserve"> but it is set 10.10.1.2. That’s why it was showing error.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7503409D" w14:textId="77777777" w:rsidR="00CC2F7B" w:rsidRDefault="00CC2F7B" w:rsidP="00CC2F7B">
      <w:pPr>
        <w:pStyle w:val="BodyTextL50"/>
        <w:numPr>
          <w:ilvl w:val="0"/>
          <w:numId w:val="13"/>
        </w:numPr>
      </w:pPr>
      <w:r>
        <w:rPr>
          <w:b/>
          <w:bCs/>
          <w:color w:val="000000" w:themeColor="text1"/>
        </w:rPr>
        <w:t>Have to change Router 02’s IP address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60925926" w:rsidR="00290231" w:rsidRPr="004563F8" w:rsidRDefault="004563F8" w:rsidP="004563F8">
      <w:pPr>
        <w:pStyle w:val="AnswerLineL50"/>
        <w:ind w:left="0"/>
        <w:rPr>
          <w:color w:val="auto"/>
        </w:rPr>
      </w:pPr>
      <w:r w:rsidRPr="004563F8">
        <w:rPr>
          <w:color w:val="auto"/>
        </w:rPr>
        <w:t xml:space="preserve">             Yes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68BEDB6D" w:rsidR="00E34EBE" w:rsidRPr="00376AC4" w:rsidRDefault="00376AC4" w:rsidP="00E34EBE">
      <w:pPr>
        <w:pStyle w:val="AnswerLineL50"/>
        <w:rPr>
          <w:color w:val="auto"/>
        </w:rPr>
      </w:pPr>
      <w:r w:rsidRPr="00376AC4">
        <w:rPr>
          <w:color w:val="auto"/>
        </w:rPr>
        <w:t xml:space="preserve"> 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6972156A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58AC6CDB" w14:textId="687F087B" w:rsidR="00376AC4" w:rsidRPr="00FA5508" w:rsidRDefault="00FA5508" w:rsidP="00E34EBE">
      <w:pPr>
        <w:pStyle w:val="BodyTextL50"/>
        <w:spacing w:before="0"/>
        <w:rPr>
          <w:b/>
          <w:bCs/>
        </w:rPr>
      </w:pPr>
      <w:r w:rsidRPr="00FA5508">
        <w:rPr>
          <w:b/>
          <w:bCs/>
        </w:rPr>
        <w:t>No ipv6 addresses were reached.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679F6D2B" w:rsidR="00E34EBE" w:rsidRDefault="00E31A44" w:rsidP="00E34EBE">
      <w:pPr>
        <w:pStyle w:val="BodyTextL50"/>
        <w:spacing w:before="0"/>
      </w:pPr>
      <w:r>
        <w:t>Is there a discrepancy?</w:t>
      </w:r>
    </w:p>
    <w:p w14:paraId="6A2BF265" w14:textId="6E39279E" w:rsidR="00FA5508" w:rsidRPr="00FA5508" w:rsidRDefault="00FA5508" w:rsidP="00E34EBE">
      <w:pPr>
        <w:pStyle w:val="BodyTextL50"/>
        <w:spacing w:before="0"/>
        <w:rPr>
          <w:b/>
          <w:bCs/>
        </w:rPr>
      </w:pPr>
      <w:r w:rsidRPr="00FA5508">
        <w:rPr>
          <w:b/>
          <w:bCs/>
        </w:rPr>
        <w:t>Yes</w:t>
      </w:r>
    </w:p>
    <w:p w14:paraId="7FD73E8A" w14:textId="6C7535D7" w:rsidR="00E34EBE" w:rsidRDefault="00E34EBE" w:rsidP="00E34EBE">
      <w:pPr>
        <w:pStyle w:val="AnswerLineL50"/>
      </w:pP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21B1C7D2" w:rsidR="00E34EBE" w:rsidRDefault="00E31A44" w:rsidP="00E34EBE">
      <w:pPr>
        <w:pStyle w:val="BodyTextL50"/>
        <w:spacing w:before="0"/>
      </w:pPr>
      <w:r>
        <w:t>What is the error?</w:t>
      </w:r>
    </w:p>
    <w:p w14:paraId="3C4B7AA9" w14:textId="04EAEE27" w:rsidR="00FA5508" w:rsidRPr="00FA5508" w:rsidRDefault="00FA5508" w:rsidP="00E34EBE">
      <w:pPr>
        <w:pStyle w:val="BodyTextL50"/>
        <w:spacing w:before="0"/>
        <w:rPr>
          <w:b/>
          <w:bCs/>
        </w:rPr>
      </w:pPr>
      <w:r w:rsidRPr="00FA5508">
        <w:rPr>
          <w:b/>
          <w:bCs/>
        </w:rPr>
        <w:t>The error is the default gateway of PC4 is wrong it should be FE80::</w:t>
      </w:r>
      <w:r>
        <w:rPr>
          <w:b/>
          <w:bCs/>
        </w:rPr>
        <w:t xml:space="preserve">3 but instead it is </w:t>
      </w:r>
      <w:r w:rsidRPr="00FA5508">
        <w:rPr>
          <w:b/>
          <w:bCs/>
        </w:rPr>
        <w:t>FE80::2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0625D837" w:rsidR="00E34EBE" w:rsidRDefault="00E31A44" w:rsidP="00E34EBE">
      <w:pPr>
        <w:pStyle w:val="BodyTextL50"/>
      </w:pPr>
      <w:r>
        <w:t>What solution would you propose to correct the problem?</w:t>
      </w:r>
    </w:p>
    <w:p w14:paraId="74E47B49" w14:textId="7E2FFEF9" w:rsidR="000C77B1" w:rsidRPr="000C77B1" w:rsidRDefault="000C77B1" w:rsidP="00E34EBE">
      <w:pPr>
        <w:pStyle w:val="BodyTextL50"/>
        <w:rPr>
          <w:b/>
          <w:bCs/>
        </w:rPr>
      </w:pPr>
      <w:r w:rsidRPr="000C77B1">
        <w:rPr>
          <w:b/>
          <w:bCs/>
        </w:rPr>
        <w:t>Changing the default gateway to FE80::3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12558EF2" w:rsidR="00E34EBE" w:rsidRDefault="00E34EBE" w:rsidP="00E34EBE">
      <w:pPr>
        <w:pStyle w:val="BodyTextL50"/>
        <w:spacing w:before="0"/>
      </w:pPr>
      <w:r>
        <w:t>Is the problem resolved?</w:t>
      </w:r>
    </w:p>
    <w:p w14:paraId="77599062" w14:textId="482A2D6C" w:rsidR="000C77B1" w:rsidRPr="000C77B1" w:rsidRDefault="000C77B1" w:rsidP="00E34EBE">
      <w:pPr>
        <w:pStyle w:val="BodyTextL50"/>
        <w:spacing w:before="0"/>
        <w:rPr>
          <w:b/>
          <w:bCs/>
        </w:rPr>
      </w:pPr>
      <w:r w:rsidRPr="000C77B1">
        <w:rPr>
          <w:b/>
          <w:bCs/>
        </w:rPr>
        <w:t>Yes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C71D5" w14:textId="77777777" w:rsidR="005C2D64" w:rsidRDefault="005C2D64" w:rsidP="00710659">
      <w:pPr>
        <w:spacing w:after="0" w:line="240" w:lineRule="auto"/>
      </w:pPr>
      <w:r>
        <w:separator/>
      </w:r>
    </w:p>
    <w:p w14:paraId="1D27A33E" w14:textId="77777777" w:rsidR="005C2D64" w:rsidRDefault="005C2D64"/>
  </w:endnote>
  <w:endnote w:type="continuationSeparator" w:id="0">
    <w:p w14:paraId="799E9965" w14:textId="77777777" w:rsidR="005C2D64" w:rsidRDefault="005C2D64" w:rsidP="00710659">
      <w:pPr>
        <w:spacing w:after="0" w:line="240" w:lineRule="auto"/>
      </w:pPr>
      <w:r>
        <w:continuationSeparator/>
      </w:r>
    </w:p>
    <w:p w14:paraId="546FA78F" w14:textId="77777777" w:rsidR="005C2D64" w:rsidRDefault="005C2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D035" w14:textId="7675A17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C2F7B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E1DA" w14:textId="1ACE596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C2F7B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9FF0" w14:textId="77777777" w:rsidR="005C2D64" w:rsidRDefault="005C2D64" w:rsidP="00710659">
      <w:pPr>
        <w:spacing w:after="0" w:line="240" w:lineRule="auto"/>
      </w:pPr>
      <w:r>
        <w:separator/>
      </w:r>
    </w:p>
    <w:p w14:paraId="74EE686A" w14:textId="77777777" w:rsidR="005C2D64" w:rsidRDefault="005C2D64"/>
  </w:footnote>
  <w:footnote w:type="continuationSeparator" w:id="0">
    <w:p w14:paraId="28943501" w14:textId="77777777" w:rsidR="005C2D64" w:rsidRDefault="005C2D64" w:rsidP="00710659">
      <w:pPr>
        <w:spacing w:after="0" w:line="240" w:lineRule="auto"/>
      </w:pPr>
      <w:r>
        <w:continuationSeparator/>
      </w:r>
    </w:p>
    <w:p w14:paraId="58C241CD" w14:textId="77777777" w:rsidR="005C2D64" w:rsidRDefault="005C2D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1A5AA6"/>
    <w:multiLevelType w:val="hybridMultilevel"/>
    <w:tmpl w:val="AA66A6AE"/>
    <w:lvl w:ilvl="0" w:tplc="7C0C456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1D3D62"/>
    <w:multiLevelType w:val="hybridMultilevel"/>
    <w:tmpl w:val="884EB638"/>
    <w:lvl w:ilvl="0" w:tplc="E63ABEF0">
      <w:start w:val="25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7B1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AC4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17D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63F8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24802"/>
    <w:rsid w:val="00536277"/>
    <w:rsid w:val="00536F43"/>
    <w:rsid w:val="00543BF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2D6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20F1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DF7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F7B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540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3EAE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5508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7B6136"/>
    <w:rsid w:val="009347A8"/>
    <w:rsid w:val="00941429"/>
    <w:rsid w:val="009A1143"/>
    <w:rsid w:val="00C30D28"/>
    <w:rsid w:val="00D43453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7ABE7-797C-474A-AA47-0B6535FC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51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Muhtasim Mahmud</cp:lastModifiedBy>
  <cp:revision>10</cp:revision>
  <cp:lastPrinted>2019-12-03T20:38:00Z</cp:lastPrinted>
  <dcterms:created xsi:type="dcterms:W3CDTF">2019-11-27T20:46:00Z</dcterms:created>
  <dcterms:modified xsi:type="dcterms:W3CDTF">2022-11-13T19:57:00Z</dcterms:modified>
</cp:coreProperties>
</file>